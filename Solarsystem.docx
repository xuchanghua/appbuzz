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 å¤ªé³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 æ°´æ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 éæ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 å°ç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 ç«æ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 æ¨æ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 åæ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 å¤©çæ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 æµ·çæ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 å¥çæ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12:24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